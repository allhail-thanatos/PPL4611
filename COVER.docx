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224D" w14:textId="438EA0FC" w:rsidR="004A73BF" w:rsidRPr="00084487" w:rsidRDefault="005642F2" w:rsidP="00253D45">
      <w:pPr>
        <w:tabs>
          <w:tab w:val="left" w:pos="6480"/>
        </w:tabs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54914BD0" wp14:editId="63C22912">
            <wp:simplePos x="0" y="0"/>
            <wp:positionH relativeFrom="column">
              <wp:posOffset>3175</wp:posOffset>
            </wp:positionH>
            <wp:positionV relativeFrom="paragraph">
              <wp:posOffset>7620</wp:posOffset>
            </wp:positionV>
            <wp:extent cx="7759065" cy="10972800"/>
            <wp:effectExtent l="0" t="0" r="0" b="0"/>
            <wp:wrapNone/>
            <wp:docPr id="538" name="Picture 5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66D">
        <w:rPr>
          <w:noProof/>
          <w:sz w:val="28"/>
          <w:szCs w:val="28"/>
        </w:rPr>
        <w:drawing>
          <wp:inline distT="0" distB="0" distL="0" distR="0" wp14:anchorId="7C352D20" wp14:editId="195496EC">
            <wp:extent cx="7620000" cy="4579620"/>
            <wp:effectExtent l="0" t="0" r="0" b="0"/>
            <wp:docPr id="4" name="Picture 4" descr="Premium Vector | Video game icons hand drawn doodle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mium Vector | Video game icons hand drawn doodle colo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518" cy="45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DF9A" w14:textId="77777777" w:rsidR="004A73BF" w:rsidRPr="00084487" w:rsidRDefault="004A73BF" w:rsidP="007D5AC1"/>
    <w:p w14:paraId="301B0C0F" w14:textId="77777777" w:rsidR="004A73BF" w:rsidRPr="00084487" w:rsidRDefault="004A73BF" w:rsidP="007D5AC1"/>
    <w:p w14:paraId="18AA71B2" w14:textId="77777777" w:rsidR="004A73BF" w:rsidRPr="00084487" w:rsidRDefault="004A73BF" w:rsidP="007D5AC1"/>
    <w:p w14:paraId="5DD86FC3" w14:textId="77777777" w:rsidR="004A73BF" w:rsidRPr="00084487" w:rsidRDefault="004A73BF" w:rsidP="007D5AC1"/>
    <w:p w14:paraId="53446B39" w14:textId="77777777" w:rsidR="004A73BF" w:rsidRPr="00084487" w:rsidRDefault="004A73BF" w:rsidP="007D5AC1"/>
    <w:p w14:paraId="02D24C51" w14:textId="77777777" w:rsidR="004A73BF" w:rsidRPr="00084487" w:rsidRDefault="004A73BF" w:rsidP="007D5AC1"/>
    <w:p w14:paraId="58C67466" w14:textId="77777777" w:rsidR="004A73BF" w:rsidRPr="00084487" w:rsidRDefault="004A73BF" w:rsidP="007D5AC1"/>
    <w:p w14:paraId="506C5701" w14:textId="77777777" w:rsidR="004A73BF" w:rsidRPr="00084487" w:rsidRDefault="004A73BF" w:rsidP="007D5AC1"/>
    <w:p w14:paraId="6752AC0F" w14:textId="77777777" w:rsidR="004A73BF" w:rsidRPr="00084487" w:rsidRDefault="004A73BF" w:rsidP="007D5AC1"/>
    <w:p w14:paraId="699FAE76" w14:textId="77777777" w:rsidR="004A73BF" w:rsidRPr="00084487" w:rsidRDefault="004A73BF" w:rsidP="007D5AC1"/>
    <w:p w14:paraId="2DF4DE1A" w14:textId="77777777" w:rsidR="004A73BF" w:rsidRPr="00084487" w:rsidRDefault="004A73BF" w:rsidP="007D5AC1"/>
    <w:p w14:paraId="25F9613D" w14:textId="77777777" w:rsidR="004A73BF" w:rsidRPr="00084487" w:rsidRDefault="004A73BF" w:rsidP="007D5AC1"/>
    <w:p w14:paraId="6B143A2C" w14:textId="77777777" w:rsidR="004A73BF" w:rsidRPr="00084487" w:rsidRDefault="004A73BF" w:rsidP="007D5AC1"/>
    <w:p w14:paraId="0208A219" w14:textId="77777777" w:rsidR="004A73BF" w:rsidRPr="00084487" w:rsidRDefault="004A73BF" w:rsidP="007D5AC1"/>
    <w:p w14:paraId="06FAFFFD" w14:textId="300C54E4" w:rsidR="004A73BF" w:rsidRPr="00084487" w:rsidRDefault="005642F2" w:rsidP="005642F2">
      <w:pPr>
        <w:tabs>
          <w:tab w:val="left" w:pos="3153"/>
        </w:tabs>
      </w:pPr>
      <w:r>
        <w:tab/>
      </w:r>
    </w:p>
    <w:p w14:paraId="663B47BA" w14:textId="77777777" w:rsidR="004A73BF" w:rsidRPr="00084487" w:rsidRDefault="004A73BF" w:rsidP="007D5AC1"/>
    <w:p w14:paraId="0B3B9AF7" w14:textId="77777777" w:rsidR="004A73BF" w:rsidRPr="00084487" w:rsidRDefault="00632EDE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21A9FC56" wp14:editId="114222DF">
                <wp:simplePos x="0" y="0"/>
                <wp:positionH relativeFrom="column">
                  <wp:posOffset>1143000</wp:posOffset>
                </wp:positionH>
                <wp:positionV relativeFrom="page">
                  <wp:posOffset>5143500</wp:posOffset>
                </wp:positionV>
                <wp:extent cx="5257800" cy="1600200"/>
                <wp:effectExtent l="0" t="0" r="0" b="0"/>
                <wp:wrapNone/>
                <wp:docPr id="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BA0AF5" w14:textId="77777777" w:rsidR="005642F2" w:rsidRDefault="005642F2" w:rsidP="001A4AD3">
                            <w:pPr>
                              <w:pStyle w:val="My"/>
                              <w:rPr>
                                <w:rFonts w:ascii="Futura LT Book" w:hAnsi="Futura LT Book"/>
                                <w:color w:val="146ABA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1FBE2E87" w14:textId="5D2E9940" w:rsidR="00AE5C01" w:rsidRDefault="005642F2" w:rsidP="001A4AD3">
                            <w:pPr>
                              <w:pStyle w:val="My"/>
                              <w:rPr>
                                <w:rFonts w:ascii="Futura LT Book" w:hAnsi="Futura LT Book"/>
                                <w:color w:val="146ABA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Futura LT Book" w:hAnsi="Futura LT Book"/>
                                <w:color w:val="146ABA"/>
                                <w:sz w:val="56"/>
                                <w:szCs w:val="56"/>
                                <w:lang w:val="en-US"/>
                              </w:rPr>
                              <w:t>QONQUEROR</w:t>
                            </w:r>
                          </w:p>
                          <w:p w14:paraId="492492DC" w14:textId="6C125316" w:rsidR="005642F2" w:rsidRPr="005642F2" w:rsidRDefault="005642F2" w:rsidP="001A4AD3">
                            <w:pPr>
                              <w:pStyle w:val="My"/>
                              <w:rPr>
                                <w:rFonts w:ascii="Futura LT Book" w:hAnsi="Futura LT Book"/>
                                <w:color w:val="146ABA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Futura LT Book" w:hAnsi="Futura LT Book"/>
                                <w:color w:val="146ABA"/>
                                <w:sz w:val="56"/>
                                <w:szCs w:val="56"/>
                                <w:lang w:val="en-US"/>
                              </w:rPr>
                              <w:t>CHALENGE YOUR BRAIN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9FC56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90pt;margin-top:405pt;width:414pt;height:12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" filled="f" fillcolor="#fffffe" stroked="f" strokecolor="#212120" insetpen="t">
                <v:textbox inset="2.88pt,2.88pt,2.88pt,2.88pt">
                  <w:txbxContent>
                    <w:p w14:paraId="5FBA0AF5" w14:textId="77777777" w:rsidR="005642F2" w:rsidRDefault="005642F2" w:rsidP="001A4AD3">
                      <w:pPr>
                        <w:pStyle w:val="My"/>
                        <w:rPr>
                          <w:rFonts w:ascii="Futura LT Book" w:hAnsi="Futura LT Book"/>
                          <w:color w:val="146ABA"/>
                          <w:sz w:val="56"/>
                          <w:szCs w:val="56"/>
                          <w:lang w:val="en-US"/>
                        </w:rPr>
                      </w:pPr>
                    </w:p>
                    <w:p w14:paraId="1FBE2E87" w14:textId="5D2E9940" w:rsidR="00AE5C01" w:rsidRDefault="005642F2" w:rsidP="001A4AD3">
                      <w:pPr>
                        <w:pStyle w:val="My"/>
                        <w:rPr>
                          <w:rFonts w:ascii="Futura LT Book" w:hAnsi="Futura LT Book"/>
                          <w:color w:val="146ABA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Futura LT Book" w:hAnsi="Futura LT Book"/>
                          <w:color w:val="146ABA"/>
                          <w:sz w:val="56"/>
                          <w:szCs w:val="56"/>
                          <w:lang w:val="en-US"/>
                        </w:rPr>
                        <w:t>QONQUEROR</w:t>
                      </w:r>
                    </w:p>
                    <w:p w14:paraId="492492DC" w14:textId="6C125316" w:rsidR="005642F2" w:rsidRPr="005642F2" w:rsidRDefault="005642F2" w:rsidP="001A4AD3">
                      <w:pPr>
                        <w:pStyle w:val="My"/>
                        <w:rPr>
                          <w:rFonts w:ascii="Futura LT Book" w:hAnsi="Futura LT Book"/>
                          <w:color w:val="146ABA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Futura LT Book" w:hAnsi="Futura LT Book"/>
                          <w:color w:val="146ABA"/>
                          <w:sz w:val="56"/>
                          <w:szCs w:val="56"/>
                          <w:lang w:val="en-US"/>
                        </w:rPr>
                        <w:t>CHALENGE YOUR BRAIN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8B4BAE5" w14:textId="77777777" w:rsidR="004A73BF" w:rsidRPr="00084487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18728968" w14:textId="77777777" w:rsidR="004A73BF" w:rsidRPr="00084487" w:rsidRDefault="004A73BF" w:rsidP="007D5AC1"/>
    <w:p w14:paraId="7D0E26AE" w14:textId="77777777" w:rsidR="004A73BF" w:rsidRPr="00084487" w:rsidRDefault="004A73BF" w:rsidP="007D5AC1"/>
    <w:p w14:paraId="22EEE17E" w14:textId="77777777" w:rsidR="004A73BF" w:rsidRPr="00084487" w:rsidRDefault="004A73BF" w:rsidP="007D5AC1"/>
    <w:p w14:paraId="414D510D" w14:textId="77777777" w:rsidR="004A73BF" w:rsidRPr="00084487" w:rsidRDefault="004A73BF" w:rsidP="007D5AC1"/>
    <w:p w14:paraId="4E2B34FE" w14:textId="77777777" w:rsidR="004A73BF" w:rsidRPr="00084487" w:rsidRDefault="004A73BF" w:rsidP="007D5AC1"/>
    <w:p w14:paraId="6A9CC2DF" w14:textId="77777777" w:rsidR="004A73BF" w:rsidRPr="00084487" w:rsidRDefault="004A73BF" w:rsidP="007D5AC1"/>
    <w:p w14:paraId="1AECD39C" w14:textId="77777777" w:rsidR="004A73BF" w:rsidRPr="00084487" w:rsidRDefault="004A73BF" w:rsidP="007D5AC1"/>
    <w:p w14:paraId="0A7EBF0C" w14:textId="77777777" w:rsidR="004A73BF" w:rsidRPr="00084487" w:rsidRDefault="004A73BF" w:rsidP="007D5AC1"/>
    <w:p w14:paraId="3B73EBC1" w14:textId="56584B9B" w:rsidR="004A73BF" w:rsidRPr="00084487" w:rsidRDefault="005642F2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31407E42" wp14:editId="205EBE8C">
                <wp:simplePos x="0" y="0"/>
                <wp:positionH relativeFrom="column">
                  <wp:posOffset>1143000</wp:posOffset>
                </wp:positionH>
                <wp:positionV relativeFrom="page">
                  <wp:posOffset>6774180</wp:posOffset>
                </wp:positionV>
                <wp:extent cx="5257800" cy="3307080"/>
                <wp:effectExtent l="0" t="0" r="0" b="7620"/>
                <wp:wrapNone/>
                <wp:docPr id="6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0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DE941" w14:textId="521FF1E8" w:rsidR="00A928A8" w:rsidRDefault="005642F2" w:rsidP="00A928A8">
                            <w:pPr>
                              <w:pStyle w:val="My"/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Kelompok</w:t>
                            </w:r>
                            <w:proofErr w:type="spellEnd"/>
                          </w:p>
                          <w:p w14:paraId="2E902CC5" w14:textId="77777777" w:rsidR="005642F2" w:rsidRDefault="005642F2" w:rsidP="00A928A8">
                            <w:pPr>
                              <w:pStyle w:val="My"/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7B75417" w14:textId="5552F19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</w:t>
                            </w: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Kamal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Hidayat</w:t>
                            </w:r>
                            <w:proofErr w:type="spellEnd"/>
                          </w:p>
                          <w:p w14:paraId="67BF9618" w14:textId="3AD56AC2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A11.2018.11333</w:t>
                            </w:r>
                          </w:p>
                          <w:p w14:paraId="3BEE090F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  </w:t>
                            </w:r>
                          </w:p>
                          <w:p w14:paraId="35DE6555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Fajar</w:t>
                            </w:r>
                            <w:proofErr w:type="spellEnd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Widhi</w:t>
                            </w:r>
                            <w:proofErr w:type="spellEnd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Arianto</w:t>
                            </w:r>
                            <w:proofErr w:type="spellEnd"/>
                          </w:p>
                          <w:p w14:paraId="2FE24266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A11.2018.11337</w:t>
                            </w:r>
                          </w:p>
                          <w:p w14:paraId="0232561C" w14:textId="286D75A9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</w:t>
                            </w:r>
                          </w:p>
                          <w:p w14:paraId="601E23CC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Alvian</w:t>
                            </w:r>
                            <w:proofErr w:type="spellEnd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Bagaswara</w:t>
                            </w:r>
                            <w:proofErr w:type="spellEnd"/>
                          </w:p>
                          <w:p w14:paraId="413702FF" w14:textId="3D406823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A11.2020.13207</w:t>
                            </w:r>
                          </w:p>
                          <w:p w14:paraId="767AB6B1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</w:t>
                            </w:r>
                          </w:p>
                          <w:p w14:paraId="5CBF9E22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R.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Bagas</w:t>
                            </w:r>
                            <w:proofErr w:type="spellEnd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Satrio</w:t>
                            </w:r>
                            <w:proofErr w:type="spellEnd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Hutomo</w:t>
                            </w:r>
                            <w:proofErr w:type="spellEnd"/>
                          </w:p>
                          <w:p w14:paraId="3E2265AE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A11.2018.11544</w:t>
                            </w:r>
                          </w:p>
                          <w:p w14:paraId="44F96CAA" w14:textId="5973FF8F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</w:t>
                            </w:r>
                          </w:p>
                          <w:p w14:paraId="2FCAA10E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Dicky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Cahya</w:t>
                            </w:r>
                            <w:proofErr w:type="spellEnd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Putra </w:t>
                            </w:r>
                            <w:proofErr w:type="spellStart"/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>Ramanda</w:t>
                            </w:r>
                            <w:proofErr w:type="spellEnd"/>
                          </w:p>
                          <w:p w14:paraId="0B917420" w14:textId="77777777" w:rsidR="005642F2" w:rsidRPr="005642F2" w:rsidRDefault="005642F2" w:rsidP="005642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</w:pPr>
                            <w:r w:rsidRPr="005642F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4292E"/>
                                <w:sz w:val="26"/>
                                <w:szCs w:val="26"/>
                                <w:bdr w:val="none" w:sz="0" w:space="0" w:color="auto" w:frame="1"/>
                                <w:lang w:val="en-ID" w:eastAsia="en-ID"/>
                              </w:rPr>
                              <w:t xml:space="preserve">  A11.2018.11283</w:t>
                            </w:r>
                          </w:p>
                          <w:p w14:paraId="5BB02392" w14:textId="77777777" w:rsidR="005642F2" w:rsidRPr="001A4AD3" w:rsidRDefault="005642F2" w:rsidP="00A928A8">
                            <w:pPr>
                              <w:pStyle w:val="My"/>
                              <w:jc w:val="both"/>
                              <w:rPr>
                                <w:rStyle w:val="sowc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07E42" id="Text Box 462" o:spid="_x0000_s1027" type="#_x0000_t202" style="position:absolute;margin-left:90pt;margin-top:533.4pt;width:414pt;height:260.4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126DE941" w14:textId="521FF1E8" w:rsidR="00A928A8" w:rsidRDefault="005642F2" w:rsidP="00A928A8">
                      <w:pPr>
                        <w:pStyle w:val="My"/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Kelompok</w:t>
                      </w:r>
                      <w:proofErr w:type="spellEnd"/>
                    </w:p>
                    <w:p w14:paraId="2E902CC5" w14:textId="77777777" w:rsidR="005642F2" w:rsidRDefault="005642F2" w:rsidP="00A928A8">
                      <w:pPr>
                        <w:pStyle w:val="My"/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07B75417" w14:textId="5552F19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</w:t>
                      </w: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Kamal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Hidayat</w:t>
                      </w:r>
                      <w:proofErr w:type="spellEnd"/>
                    </w:p>
                    <w:p w14:paraId="67BF9618" w14:textId="3AD56AC2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A11.2018.11333</w:t>
                      </w:r>
                    </w:p>
                    <w:p w14:paraId="3BEE090F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  </w:t>
                      </w:r>
                    </w:p>
                    <w:p w14:paraId="35DE6555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Fajar</w:t>
                      </w:r>
                      <w:proofErr w:type="spellEnd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Widhi</w:t>
                      </w:r>
                      <w:proofErr w:type="spellEnd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Arianto</w:t>
                      </w:r>
                      <w:proofErr w:type="spellEnd"/>
                    </w:p>
                    <w:p w14:paraId="2FE24266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A11.2018.11337</w:t>
                      </w:r>
                    </w:p>
                    <w:p w14:paraId="0232561C" w14:textId="286D75A9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</w:t>
                      </w:r>
                    </w:p>
                    <w:p w14:paraId="601E23CC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Alvian</w:t>
                      </w:r>
                      <w:proofErr w:type="spellEnd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Bagaswara</w:t>
                      </w:r>
                      <w:proofErr w:type="spellEnd"/>
                    </w:p>
                    <w:p w14:paraId="413702FF" w14:textId="3D406823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A11.2020.13207</w:t>
                      </w:r>
                    </w:p>
                    <w:p w14:paraId="767AB6B1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</w:t>
                      </w:r>
                    </w:p>
                    <w:p w14:paraId="5CBF9E22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R.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Bagas</w:t>
                      </w:r>
                      <w:proofErr w:type="spellEnd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Satrio</w:t>
                      </w:r>
                      <w:proofErr w:type="spellEnd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Hutomo</w:t>
                      </w:r>
                      <w:proofErr w:type="spellEnd"/>
                    </w:p>
                    <w:p w14:paraId="3E2265AE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A11.2018.11544</w:t>
                      </w:r>
                    </w:p>
                    <w:p w14:paraId="44F96CAA" w14:textId="5973FF8F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</w:t>
                      </w:r>
                    </w:p>
                    <w:p w14:paraId="2FCAA10E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Dicky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Cahya</w:t>
                      </w:r>
                      <w:proofErr w:type="spellEnd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Putra </w:t>
                      </w:r>
                      <w:proofErr w:type="spellStart"/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>Ramanda</w:t>
                      </w:r>
                      <w:proofErr w:type="spellEnd"/>
                    </w:p>
                    <w:p w14:paraId="0B917420" w14:textId="77777777" w:rsidR="005642F2" w:rsidRPr="005642F2" w:rsidRDefault="005642F2" w:rsidP="005642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</w:pPr>
                      <w:r w:rsidRPr="005642F2">
                        <w:rPr>
                          <w:rFonts w:ascii="Consolas" w:eastAsia="Times New Roman" w:hAnsi="Consolas" w:cs="Courier New"/>
                          <w:b/>
                          <w:bCs/>
                          <w:color w:val="24292E"/>
                          <w:sz w:val="26"/>
                          <w:szCs w:val="26"/>
                          <w:bdr w:val="none" w:sz="0" w:space="0" w:color="auto" w:frame="1"/>
                          <w:lang w:val="en-ID" w:eastAsia="en-ID"/>
                        </w:rPr>
                        <w:t xml:space="preserve">  A11.2018.11283</w:t>
                      </w:r>
                    </w:p>
                    <w:p w14:paraId="5BB02392" w14:textId="77777777" w:rsidR="005642F2" w:rsidRPr="001A4AD3" w:rsidRDefault="005642F2" w:rsidP="00A928A8">
                      <w:pPr>
                        <w:pStyle w:val="My"/>
                        <w:jc w:val="both"/>
                        <w:rPr>
                          <w:rStyle w:val="sowc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280E06" w14:textId="5897BBFA" w:rsidR="004A73BF" w:rsidRPr="00084487" w:rsidRDefault="004A73BF" w:rsidP="007D5AC1"/>
    <w:p w14:paraId="40AEDDE3" w14:textId="408C02E8" w:rsidR="004A73BF" w:rsidRPr="00084487" w:rsidRDefault="004A73BF" w:rsidP="007D5AC1"/>
    <w:p w14:paraId="0F8321EA" w14:textId="77777777" w:rsidR="004A73BF" w:rsidRPr="00084487" w:rsidRDefault="004A73BF" w:rsidP="007D5AC1"/>
    <w:p w14:paraId="34B8B652" w14:textId="77777777" w:rsidR="004A73BF" w:rsidRPr="00084487" w:rsidRDefault="004A73BF" w:rsidP="007D5AC1"/>
    <w:p w14:paraId="2D3736FD" w14:textId="77777777" w:rsidR="004A73BF" w:rsidRPr="00084487" w:rsidRDefault="004A73BF" w:rsidP="007D5AC1"/>
    <w:p w14:paraId="3A456186" w14:textId="77777777" w:rsidR="004A73BF" w:rsidRPr="00084487" w:rsidRDefault="004A73BF" w:rsidP="007D5AC1"/>
    <w:p w14:paraId="12BB34D0" w14:textId="77777777" w:rsidR="004A73BF" w:rsidRPr="00084487" w:rsidRDefault="004A73BF" w:rsidP="007D5AC1"/>
    <w:p w14:paraId="32E5CEF4" w14:textId="77777777" w:rsidR="004A73BF" w:rsidRPr="00084487" w:rsidRDefault="004A73BF" w:rsidP="007D5AC1"/>
    <w:p w14:paraId="354133BE" w14:textId="77777777" w:rsidR="004A73BF" w:rsidRPr="00084487" w:rsidRDefault="004A73BF" w:rsidP="007D5AC1"/>
    <w:p w14:paraId="216AD658" w14:textId="77777777" w:rsidR="004A73BF" w:rsidRPr="00084487" w:rsidRDefault="004A73BF" w:rsidP="007D5AC1"/>
    <w:p w14:paraId="1AADAB0A" w14:textId="77777777" w:rsidR="004A73BF" w:rsidRPr="00084487" w:rsidRDefault="004A73BF" w:rsidP="007D5AC1"/>
    <w:p w14:paraId="13875389" w14:textId="77777777" w:rsidR="004A73BF" w:rsidRPr="00084487" w:rsidRDefault="004A73BF" w:rsidP="007D5AC1"/>
    <w:p w14:paraId="499C6B63" w14:textId="77777777" w:rsidR="004A73BF" w:rsidRPr="00084487" w:rsidRDefault="004A73BF" w:rsidP="007D5AC1"/>
    <w:p w14:paraId="10D08CC9" w14:textId="77777777" w:rsidR="004A73BF" w:rsidRPr="00084487" w:rsidRDefault="004A73BF" w:rsidP="007D5AC1"/>
    <w:p w14:paraId="2BB5AA00" w14:textId="77777777" w:rsidR="004A73BF" w:rsidRPr="00084487" w:rsidRDefault="004A73BF" w:rsidP="007D5AC1"/>
    <w:p w14:paraId="73479791" w14:textId="77777777" w:rsidR="004A73BF" w:rsidRPr="00084487" w:rsidRDefault="004A73BF" w:rsidP="007D5AC1"/>
    <w:p w14:paraId="1C8E8027" w14:textId="77777777" w:rsidR="004A73BF" w:rsidRPr="00084487" w:rsidRDefault="004A73BF" w:rsidP="007D5AC1"/>
    <w:p w14:paraId="21D70FFE" w14:textId="77777777" w:rsidR="004A73BF" w:rsidRPr="00084487" w:rsidRDefault="004A73BF" w:rsidP="007D5AC1"/>
    <w:p w14:paraId="528D431D" w14:textId="77777777" w:rsidR="004A73BF" w:rsidRPr="00084487" w:rsidRDefault="004A73BF" w:rsidP="007D5AC1"/>
    <w:p w14:paraId="10548016" w14:textId="08006EB3" w:rsidR="004A73BF" w:rsidRPr="00084487" w:rsidRDefault="004A73BF" w:rsidP="007D5AC1"/>
    <w:p w14:paraId="14C28996" w14:textId="77777777" w:rsidR="004A73BF" w:rsidRPr="00084487" w:rsidRDefault="004A73BF" w:rsidP="007D5AC1"/>
    <w:p w14:paraId="0624FECF" w14:textId="77777777" w:rsidR="004A73BF" w:rsidRPr="00084487" w:rsidRDefault="004A73BF" w:rsidP="007D5AC1"/>
    <w:p w14:paraId="54501155" w14:textId="13A37371" w:rsidR="004A73BF" w:rsidRPr="00084487" w:rsidRDefault="004A73BF" w:rsidP="007D5AC1"/>
    <w:p w14:paraId="1EB5C452" w14:textId="77777777" w:rsidR="004A73BF" w:rsidRPr="00084487" w:rsidRDefault="004A73BF" w:rsidP="007D5AC1"/>
    <w:p w14:paraId="3E393A7B" w14:textId="77777777" w:rsidR="004A73BF" w:rsidRPr="00084487" w:rsidRDefault="004A73BF" w:rsidP="007D5AC1"/>
    <w:p w14:paraId="34855F78" w14:textId="77777777" w:rsidR="00F0441F" w:rsidRPr="00084487" w:rsidRDefault="00F0441F" w:rsidP="007D5AC1"/>
    <w:p w14:paraId="7BAC4FD0" w14:textId="77777777" w:rsidR="00F0441F" w:rsidRPr="00084487" w:rsidRDefault="00F0441F" w:rsidP="007D5AC1"/>
    <w:p w14:paraId="1C7EDADF" w14:textId="77777777" w:rsidR="00F0441F" w:rsidRPr="00084487" w:rsidRDefault="00F0441F" w:rsidP="007D5AC1"/>
    <w:p w14:paraId="499F5DAD" w14:textId="77777777" w:rsidR="00F0441F" w:rsidRPr="00084487" w:rsidRDefault="00F0441F" w:rsidP="007D5AC1"/>
    <w:p w14:paraId="01D98653" w14:textId="77777777" w:rsidR="00F0441F" w:rsidRPr="00084487" w:rsidRDefault="00F0441F" w:rsidP="007D5AC1"/>
    <w:p w14:paraId="1102D4C7" w14:textId="77777777" w:rsidR="00F0441F" w:rsidRPr="00084487" w:rsidRDefault="00F0441F" w:rsidP="007D5AC1"/>
    <w:p w14:paraId="34A999BB" w14:textId="77777777" w:rsidR="00F0441F" w:rsidRPr="00084487" w:rsidRDefault="00F0441F" w:rsidP="007D5AC1"/>
    <w:p w14:paraId="697B77B1" w14:textId="77777777" w:rsidR="00664743" w:rsidRPr="00084487" w:rsidRDefault="00664743" w:rsidP="007D5AC1"/>
    <w:p w14:paraId="40ABBC8F" w14:textId="77777777" w:rsidR="00664743" w:rsidRPr="00084487" w:rsidRDefault="00664743" w:rsidP="007D5AC1"/>
    <w:p w14:paraId="176D8C13" w14:textId="77777777" w:rsidR="00F0441F" w:rsidRPr="00084487" w:rsidRDefault="00F0441F" w:rsidP="007D5AC1"/>
    <w:p w14:paraId="60A36B60" w14:textId="77777777" w:rsidR="00F0441F" w:rsidRPr="00084487" w:rsidRDefault="00F0441F" w:rsidP="007D5AC1"/>
    <w:p w14:paraId="785B1DBC" w14:textId="77777777" w:rsidR="00F0441F" w:rsidRPr="00084487" w:rsidRDefault="00F0441F" w:rsidP="007D5AC1"/>
    <w:p w14:paraId="5A90A9A9" w14:textId="77777777" w:rsidR="00F0441F" w:rsidRPr="00084487" w:rsidRDefault="00F0441F" w:rsidP="007D5AC1"/>
    <w:p w14:paraId="7AC995AD" w14:textId="77777777" w:rsidR="00F0441F" w:rsidRPr="00084487" w:rsidRDefault="00F0441F" w:rsidP="007D5AC1"/>
    <w:p w14:paraId="22801386" w14:textId="77777777" w:rsidR="00F0441F" w:rsidRPr="00084487" w:rsidRDefault="00F0441F" w:rsidP="007D5AC1"/>
    <w:p w14:paraId="2679B0F5" w14:textId="77777777" w:rsidR="00F0441F" w:rsidRPr="00084487" w:rsidRDefault="00F0441F" w:rsidP="007D5AC1"/>
    <w:p w14:paraId="2586601A" w14:textId="77777777" w:rsidR="00F0441F" w:rsidRPr="00084487" w:rsidRDefault="00F0441F" w:rsidP="007D5AC1"/>
    <w:p w14:paraId="2F2188A8" w14:textId="77777777" w:rsidR="00F0441F" w:rsidRPr="00084487" w:rsidRDefault="00F0441F" w:rsidP="007D5AC1"/>
    <w:p w14:paraId="34846C40" w14:textId="77777777" w:rsidR="00BE34C5" w:rsidRPr="00084487" w:rsidRDefault="00BE34C5" w:rsidP="007D5AC1"/>
    <w:p w14:paraId="57399735" w14:textId="77777777" w:rsidR="00BE34C5" w:rsidRPr="00084487" w:rsidRDefault="00BE34C5" w:rsidP="007D5AC1"/>
    <w:p w14:paraId="576AC2CA" w14:textId="724E2D06" w:rsidR="00BE34C5" w:rsidRPr="00084487" w:rsidRDefault="00BE34C5" w:rsidP="007D5AC1"/>
    <w:p w14:paraId="35BFA6DC" w14:textId="77777777" w:rsidR="00F0441F" w:rsidRPr="00084487" w:rsidRDefault="00F0441F" w:rsidP="007D5AC1"/>
    <w:p w14:paraId="147119D8" w14:textId="77777777" w:rsidR="00F0441F" w:rsidRPr="00084487" w:rsidRDefault="00F0441F" w:rsidP="007D5AC1"/>
    <w:p w14:paraId="51F937BA" w14:textId="77777777" w:rsidR="00664743" w:rsidRPr="00084487" w:rsidRDefault="00664743" w:rsidP="007D5AC1"/>
    <w:p w14:paraId="60DBC69D" w14:textId="77777777" w:rsidR="00664743" w:rsidRPr="00084487" w:rsidRDefault="00664743" w:rsidP="007D5AC1"/>
    <w:p w14:paraId="6A5F7263" w14:textId="77777777" w:rsidR="00664743" w:rsidRPr="00084487" w:rsidRDefault="00664743" w:rsidP="007D5AC1"/>
    <w:p w14:paraId="6AB43BBE" w14:textId="77777777" w:rsidR="00664743" w:rsidRPr="00084487" w:rsidRDefault="00664743" w:rsidP="007D5AC1"/>
    <w:p w14:paraId="1F64EAED" w14:textId="77777777" w:rsidR="00664743" w:rsidRPr="00084487" w:rsidRDefault="00664743" w:rsidP="007D5AC1"/>
    <w:p w14:paraId="7D954615" w14:textId="77777777" w:rsidR="00664743" w:rsidRPr="00084487" w:rsidRDefault="00664743" w:rsidP="007D5AC1"/>
    <w:p w14:paraId="62AE987A" w14:textId="77777777" w:rsidR="00664743" w:rsidRPr="00084487" w:rsidRDefault="00664743" w:rsidP="007D5AC1"/>
    <w:p w14:paraId="5F1C5C1B" w14:textId="77777777" w:rsidR="00664743" w:rsidRPr="00084487" w:rsidRDefault="00664743" w:rsidP="007D5AC1"/>
    <w:p w14:paraId="5E066534" w14:textId="77777777" w:rsidR="00664743" w:rsidRPr="00084487" w:rsidRDefault="00664743" w:rsidP="007D5AC1"/>
    <w:p w14:paraId="36655D39" w14:textId="77777777" w:rsidR="00664743" w:rsidRPr="00084487" w:rsidRDefault="00664743" w:rsidP="007D5AC1"/>
    <w:p w14:paraId="69B62BAC" w14:textId="77777777" w:rsidR="00664743" w:rsidRPr="00084487" w:rsidRDefault="00664743" w:rsidP="007D5AC1"/>
    <w:p w14:paraId="0CB648C5" w14:textId="77777777" w:rsidR="00664743" w:rsidRPr="00084487" w:rsidRDefault="00664743" w:rsidP="007D5AC1"/>
    <w:p w14:paraId="48125487" w14:textId="77777777" w:rsidR="00664743" w:rsidRPr="00084487" w:rsidRDefault="00664743" w:rsidP="007D5AC1"/>
    <w:p w14:paraId="0241AA45" w14:textId="77777777" w:rsidR="00664743" w:rsidRPr="00084487" w:rsidRDefault="00664743" w:rsidP="007D5AC1"/>
    <w:p w14:paraId="2C2DC9C5" w14:textId="77777777" w:rsidR="00664743" w:rsidRPr="00084487" w:rsidRDefault="00664743" w:rsidP="007D5AC1"/>
    <w:p w14:paraId="73A266F4" w14:textId="77777777" w:rsidR="00664743" w:rsidRPr="00084487" w:rsidRDefault="002D2E2F" w:rsidP="002D2E2F">
      <w:pPr>
        <w:tabs>
          <w:tab w:val="left" w:pos="9012"/>
        </w:tabs>
      </w:pPr>
      <w:r w:rsidRPr="00084487">
        <w:tab/>
      </w:r>
    </w:p>
    <w:p w14:paraId="38548E0F" w14:textId="77777777" w:rsidR="00664743" w:rsidRPr="00084487" w:rsidRDefault="00664743" w:rsidP="007D5AC1"/>
    <w:p w14:paraId="66E2C296" w14:textId="0B1CF64D" w:rsidR="00664743" w:rsidRPr="00084487" w:rsidRDefault="00664743" w:rsidP="007D5AC1"/>
    <w:p w14:paraId="244FEF4D" w14:textId="77777777" w:rsidR="00664743" w:rsidRPr="00084487" w:rsidRDefault="00664743" w:rsidP="007D5AC1"/>
    <w:p w14:paraId="299C2BA6" w14:textId="77777777" w:rsidR="00664743" w:rsidRPr="00084487" w:rsidRDefault="00664743" w:rsidP="007D5AC1"/>
    <w:p w14:paraId="67434E80" w14:textId="77777777" w:rsidR="00664743" w:rsidRPr="00084487" w:rsidRDefault="00664743" w:rsidP="007D5AC1"/>
    <w:p w14:paraId="1C27847B" w14:textId="77777777" w:rsidR="00664743" w:rsidRPr="00084487" w:rsidRDefault="00664743" w:rsidP="007D5AC1"/>
    <w:p w14:paraId="33121F74" w14:textId="1BE59A20" w:rsidR="00664743" w:rsidRPr="00084487" w:rsidRDefault="00664743" w:rsidP="007D5AC1"/>
    <w:p w14:paraId="594D6487" w14:textId="77777777" w:rsidR="00664743" w:rsidRPr="00084487" w:rsidRDefault="00664743" w:rsidP="007D5AC1"/>
    <w:p w14:paraId="09168283" w14:textId="77777777" w:rsidR="00664743" w:rsidRPr="00084487" w:rsidRDefault="00664743" w:rsidP="007D5AC1"/>
    <w:p w14:paraId="3F998B8B" w14:textId="77777777" w:rsidR="00664743" w:rsidRPr="00084487" w:rsidRDefault="00664743" w:rsidP="007D5AC1"/>
    <w:p w14:paraId="008B36EE" w14:textId="77777777" w:rsidR="00664743" w:rsidRPr="00084487" w:rsidRDefault="00664743" w:rsidP="007D5AC1"/>
    <w:p w14:paraId="77C6FD5B" w14:textId="77777777" w:rsidR="00F0441F" w:rsidRPr="00084487" w:rsidRDefault="00F0441F" w:rsidP="007D5AC1"/>
    <w:p w14:paraId="27F29568" w14:textId="77777777" w:rsidR="00664743" w:rsidRPr="00084487" w:rsidRDefault="00664743" w:rsidP="007D5AC1"/>
    <w:p w14:paraId="205A73DA" w14:textId="77777777" w:rsidR="00664743" w:rsidRPr="00084487" w:rsidRDefault="00664743" w:rsidP="007D5AC1"/>
    <w:p w14:paraId="491B2718" w14:textId="77777777" w:rsidR="00664743" w:rsidRPr="00084487" w:rsidRDefault="00664743" w:rsidP="007D5AC1"/>
    <w:p w14:paraId="31B7A6B3" w14:textId="77777777" w:rsidR="00664743" w:rsidRPr="00084487" w:rsidRDefault="00664743" w:rsidP="007D5AC1"/>
    <w:p w14:paraId="6D82F8D7" w14:textId="77777777" w:rsidR="00664743" w:rsidRPr="00084487" w:rsidRDefault="00664743" w:rsidP="0065314E">
      <w:pPr>
        <w:tabs>
          <w:tab w:val="left" w:pos="3300"/>
        </w:tabs>
      </w:pPr>
    </w:p>
    <w:sectPr w:rsidR="00664743" w:rsidRPr="00084487" w:rsidSect="002D2E2F">
      <w:headerReference w:type="default" r:id="rId9"/>
      <w:footerReference w:type="even" r:id="rId10"/>
      <w:footerReference w:type="default" r:id="rId11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9F48" w14:textId="77777777" w:rsidR="00B663B9" w:rsidRDefault="00B663B9">
      <w:r>
        <w:separator/>
      </w:r>
    </w:p>
  </w:endnote>
  <w:endnote w:type="continuationSeparator" w:id="0">
    <w:p w14:paraId="77563575" w14:textId="77777777" w:rsidR="00B663B9" w:rsidRDefault="00B6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89A9" w14:textId="77777777" w:rsidR="004D321F" w:rsidRDefault="00632EDE">
    <w:pPr>
      <w:pStyle w:val="Footer"/>
    </w:pPr>
    <w:r>
      <w:rPr>
        <w:rFonts w:ascii="Verdana" w:hAnsi="Verdana"/>
        <w:noProof/>
        <w:lang w:eastAsia="en-US"/>
      </w:rPr>
      <w:drawing>
        <wp:inline distT="0" distB="0" distL="0" distR="0" wp14:anchorId="1892B57B" wp14:editId="4F48FC56">
          <wp:extent cx="7543800" cy="1371600"/>
          <wp:effectExtent l="0" t="0" r="0" b="0"/>
          <wp:docPr id="1" name="Picture 1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3515" w14:textId="3BA9606B" w:rsidR="002D2E2F" w:rsidRPr="00B3059B" w:rsidRDefault="002D2E2F" w:rsidP="005642F2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CEB7" w14:textId="77777777" w:rsidR="00B663B9" w:rsidRDefault="00B663B9">
      <w:r>
        <w:separator/>
      </w:r>
    </w:p>
  </w:footnote>
  <w:footnote w:type="continuationSeparator" w:id="0">
    <w:p w14:paraId="353A950F" w14:textId="77777777" w:rsidR="00B663B9" w:rsidRDefault="00B66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C773" w14:textId="77777777"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002363,#196dc8,#cfcfd7,#3a71ca,#4e71b6,#7d96c9,#d9d9d5,#f1f1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F2"/>
    <w:rsid w:val="000010CF"/>
    <w:rsid w:val="00003A78"/>
    <w:rsid w:val="00011ED4"/>
    <w:rsid w:val="00014B6A"/>
    <w:rsid w:val="00017B46"/>
    <w:rsid w:val="00021AB5"/>
    <w:rsid w:val="00040FED"/>
    <w:rsid w:val="00084487"/>
    <w:rsid w:val="000A0B9C"/>
    <w:rsid w:val="000A3F71"/>
    <w:rsid w:val="000B501C"/>
    <w:rsid w:val="000C22EC"/>
    <w:rsid w:val="000D1636"/>
    <w:rsid w:val="000E65FE"/>
    <w:rsid w:val="000F36F5"/>
    <w:rsid w:val="00120A74"/>
    <w:rsid w:val="00131F3B"/>
    <w:rsid w:val="00135CC7"/>
    <w:rsid w:val="00142DE5"/>
    <w:rsid w:val="00151FD0"/>
    <w:rsid w:val="00165042"/>
    <w:rsid w:val="00170756"/>
    <w:rsid w:val="00193B83"/>
    <w:rsid w:val="001A17BC"/>
    <w:rsid w:val="001A32B2"/>
    <w:rsid w:val="001A4AD3"/>
    <w:rsid w:val="001A5AB6"/>
    <w:rsid w:val="001A60AA"/>
    <w:rsid w:val="001D1ABA"/>
    <w:rsid w:val="001D70E8"/>
    <w:rsid w:val="00202C7F"/>
    <w:rsid w:val="00250EA6"/>
    <w:rsid w:val="00253D45"/>
    <w:rsid w:val="00257872"/>
    <w:rsid w:val="002618CD"/>
    <w:rsid w:val="0027415D"/>
    <w:rsid w:val="00277ADB"/>
    <w:rsid w:val="00297B40"/>
    <w:rsid w:val="002A11DD"/>
    <w:rsid w:val="002A3ECC"/>
    <w:rsid w:val="002B1837"/>
    <w:rsid w:val="002C0B28"/>
    <w:rsid w:val="002C29A8"/>
    <w:rsid w:val="002C44A7"/>
    <w:rsid w:val="002C6C2F"/>
    <w:rsid w:val="002D2E2F"/>
    <w:rsid w:val="002D7284"/>
    <w:rsid w:val="002E7BDF"/>
    <w:rsid w:val="002F1A6B"/>
    <w:rsid w:val="002F7E8A"/>
    <w:rsid w:val="00300F49"/>
    <w:rsid w:val="00302896"/>
    <w:rsid w:val="00302927"/>
    <w:rsid w:val="00303521"/>
    <w:rsid w:val="00326E92"/>
    <w:rsid w:val="00334927"/>
    <w:rsid w:val="003425C7"/>
    <w:rsid w:val="0034324E"/>
    <w:rsid w:val="003516E5"/>
    <w:rsid w:val="003720EC"/>
    <w:rsid w:val="00374974"/>
    <w:rsid w:val="003770ED"/>
    <w:rsid w:val="00395555"/>
    <w:rsid w:val="003B5F34"/>
    <w:rsid w:val="003C4A11"/>
    <w:rsid w:val="003C7BC2"/>
    <w:rsid w:val="003D1B6B"/>
    <w:rsid w:val="003D3432"/>
    <w:rsid w:val="003E3000"/>
    <w:rsid w:val="003E603D"/>
    <w:rsid w:val="003F320B"/>
    <w:rsid w:val="003F7110"/>
    <w:rsid w:val="00402392"/>
    <w:rsid w:val="0041525B"/>
    <w:rsid w:val="00437201"/>
    <w:rsid w:val="00441F76"/>
    <w:rsid w:val="00451EA1"/>
    <w:rsid w:val="004550DE"/>
    <w:rsid w:val="00456B8A"/>
    <w:rsid w:val="00472A30"/>
    <w:rsid w:val="00477487"/>
    <w:rsid w:val="00480DCE"/>
    <w:rsid w:val="0048460A"/>
    <w:rsid w:val="004931EC"/>
    <w:rsid w:val="004A61C2"/>
    <w:rsid w:val="004A73BF"/>
    <w:rsid w:val="004B73CC"/>
    <w:rsid w:val="004D321F"/>
    <w:rsid w:val="004D6E72"/>
    <w:rsid w:val="004F0CA9"/>
    <w:rsid w:val="004F173F"/>
    <w:rsid w:val="004F1D56"/>
    <w:rsid w:val="004F3DEC"/>
    <w:rsid w:val="004F6FD5"/>
    <w:rsid w:val="0051301E"/>
    <w:rsid w:val="005152E8"/>
    <w:rsid w:val="005171C6"/>
    <w:rsid w:val="00543295"/>
    <w:rsid w:val="00545891"/>
    <w:rsid w:val="00550F55"/>
    <w:rsid w:val="00563AF5"/>
    <w:rsid w:val="005642F2"/>
    <w:rsid w:val="0057122B"/>
    <w:rsid w:val="00575612"/>
    <w:rsid w:val="00575A7E"/>
    <w:rsid w:val="005929C2"/>
    <w:rsid w:val="005A31BE"/>
    <w:rsid w:val="005A70C7"/>
    <w:rsid w:val="005B1FD8"/>
    <w:rsid w:val="005B496C"/>
    <w:rsid w:val="005C4A56"/>
    <w:rsid w:val="005C5B6D"/>
    <w:rsid w:val="005D5995"/>
    <w:rsid w:val="005D6C05"/>
    <w:rsid w:val="005E15A3"/>
    <w:rsid w:val="005E79F7"/>
    <w:rsid w:val="0060063C"/>
    <w:rsid w:val="00607EBC"/>
    <w:rsid w:val="006132BD"/>
    <w:rsid w:val="00613870"/>
    <w:rsid w:val="00620AD1"/>
    <w:rsid w:val="00624168"/>
    <w:rsid w:val="00632EDE"/>
    <w:rsid w:val="0064034E"/>
    <w:rsid w:val="0065091C"/>
    <w:rsid w:val="00652D11"/>
    <w:rsid w:val="0065314E"/>
    <w:rsid w:val="00654B6C"/>
    <w:rsid w:val="00663675"/>
    <w:rsid w:val="00664743"/>
    <w:rsid w:val="006677CF"/>
    <w:rsid w:val="006A6DB8"/>
    <w:rsid w:val="006A7676"/>
    <w:rsid w:val="006B053E"/>
    <w:rsid w:val="006B44C8"/>
    <w:rsid w:val="006B470F"/>
    <w:rsid w:val="006C3563"/>
    <w:rsid w:val="006D2F02"/>
    <w:rsid w:val="006F27AE"/>
    <w:rsid w:val="006F51FF"/>
    <w:rsid w:val="00713B5B"/>
    <w:rsid w:val="00721613"/>
    <w:rsid w:val="00734411"/>
    <w:rsid w:val="00736DE7"/>
    <w:rsid w:val="0076568C"/>
    <w:rsid w:val="00766846"/>
    <w:rsid w:val="007717FC"/>
    <w:rsid w:val="00781213"/>
    <w:rsid w:val="00785EF6"/>
    <w:rsid w:val="007960C1"/>
    <w:rsid w:val="007B0248"/>
    <w:rsid w:val="007D5AC1"/>
    <w:rsid w:val="008115FC"/>
    <w:rsid w:val="00815DCC"/>
    <w:rsid w:val="00817F7F"/>
    <w:rsid w:val="00824246"/>
    <w:rsid w:val="008319EF"/>
    <w:rsid w:val="00841063"/>
    <w:rsid w:val="008477D0"/>
    <w:rsid w:val="008523D8"/>
    <w:rsid w:val="0085280D"/>
    <w:rsid w:val="00860919"/>
    <w:rsid w:val="00872419"/>
    <w:rsid w:val="00876005"/>
    <w:rsid w:val="00876FD8"/>
    <w:rsid w:val="00887B35"/>
    <w:rsid w:val="0089217F"/>
    <w:rsid w:val="00894A08"/>
    <w:rsid w:val="008A10FA"/>
    <w:rsid w:val="008C0765"/>
    <w:rsid w:val="008C0F37"/>
    <w:rsid w:val="008D5AE9"/>
    <w:rsid w:val="008D7151"/>
    <w:rsid w:val="0090669D"/>
    <w:rsid w:val="009066B9"/>
    <w:rsid w:val="00911927"/>
    <w:rsid w:val="00916CC1"/>
    <w:rsid w:val="0094182A"/>
    <w:rsid w:val="0094611A"/>
    <w:rsid w:val="00951CB8"/>
    <w:rsid w:val="00952241"/>
    <w:rsid w:val="00964BA5"/>
    <w:rsid w:val="009A0AAB"/>
    <w:rsid w:val="009A0F3E"/>
    <w:rsid w:val="009A60FC"/>
    <w:rsid w:val="009B11F6"/>
    <w:rsid w:val="009C09F5"/>
    <w:rsid w:val="009C2D60"/>
    <w:rsid w:val="009E10A6"/>
    <w:rsid w:val="009F7DDC"/>
    <w:rsid w:val="00A02C2C"/>
    <w:rsid w:val="00A1297B"/>
    <w:rsid w:val="00A14C7C"/>
    <w:rsid w:val="00A274FD"/>
    <w:rsid w:val="00A308CE"/>
    <w:rsid w:val="00A340FB"/>
    <w:rsid w:val="00A36885"/>
    <w:rsid w:val="00A37E8F"/>
    <w:rsid w:val="00A440AB"/>
    <w:rsid w:val="00A53CA1"/>
    <w:rsid w:val="00A60E43"/>
    <w:rsid w:val="00A644D2"/>
    <w:rsid w:val="00A7110C"/>
    <w:rsid w:val="00A80198"/>
    <w:rsid w:val="00A80207"/>
    <w:rsid w:val="00A8148B"/>
    <w:rsid w:val="00A85565"/>
    <w:rsid w:val="00A907BA"/>
    <w:rsid w:val="00A928A8"/>
    <w:rsid w:val="00A973F5"/>
    <w:rsid w:val="00AB16C9"/>
    <w:rsid w:val="00AC769F"/>
    <w:rsid w:val="00AD005E"/>
    <w:rsid w:val="00AD55C1"/>
    <w:rsid w:val="00AE5C01"/>
    <w:rsid w:val="00B02057"/>
    <w:rsid w:val="00B136DE"/>
    <w:rsid w:val="00B166BC"/>
    <w:rsid w:val="00B17751"/>
    <w:rsid w:val="00B267F5"/>
    <w:rsid w:val="00B3059B"/>
    <w:rsid w:val="00B30918"/>
    <w:rsid w:val="00B32E9E"/>
    <w:rsid w:val="00B47FBE"/>
    <w:rsid w:val="00B551F0"/>
    <w:rsid w:val="00B62F80"/>
    <w:rsid w:val="00B663B9"/>
    <w:rsid w:val="00B75296"/>
    <w:rsid w:val="00B7740F"/>
    <w:rsid w:val="00B77902"/>
    <w:rsid w:val="00BA0D77"/>
    <w:rsid w:val="00BC075B"/>
    <w:rsid w:val="00BE2C3F"/>
    <w:rsid w:val="00BE34C5"/>
    <w:rsid w:val="00BF37D2"/>
    <w:rsid w:val="00BF7934"/>
    <w:rsid w:val="00C06774"/>
    <w:rsid w:val="00C10192"/>
    <w:rsid w:val="00C1089B"/>
    <w:rsid w:val="00C1126C"/>
    <w:rsid w:val="00C21593"/>
    <w:rsid w:val="00C22043"/>
    <w:rsid w:val="00C4344A"/>
    <w:rsid w:val="00C562F4"/>
    <w:rsid w:val="00C64225"/>
    <w:rsid w:val="00C662FD"/>
    <w:rsid w:val="00C73DCA"/>
    <w:rsid w:val="00C751CB"/>
    <w:rsid w:val="00C801EE"/>
    <w:rsid w:val="00C875D7"/>
    <w:rsid w:val="00C90C16"/>
    <w:rsid w:val="00CA494F"/>
    <w:rsid w:val="00CA5804"/>
    <w:rsid w:val="00CB2C36"/>
    <w:rsid w:val="00CB3CFC"/>
    <w:rsid w:val="00CC1E4A"/>
    <w:rsid w:val="00CC4A03"/>
    <w:rsid w:val="00CD3751"/>
    <w:rsid w:val="00CE2216"/>
    <w:rsid w:val="00CE429F"/>
    <w:rsid w:val="00CE4F31"/>
    <w:rsid w:val="00CF4852"/>
    <w:rsid w:val="00CF7D70"/>
    <w:rsid w:val="00D05A04"/>
    <w:rsid w:val="00D14628"/>
    <w:rsid w:val="00D1568E"/>
    <w:rsid w:val="00D17480"/>
    <w:rsid w:val="00D278F8"/>
    <w:rsid w:val="00D300C1"/>
    <w:rsid w:val="00D32C3B"/>
    <w:rsid w:val="00D3445C"/>
    <w:rsid w:val="00D57674"/>
    <w:rsid w:val="00D72C1B"/>
    <w:rsid w:val="00D80A18"/>
    <w:rsid w:val="00D80CC9"/>
    <w:rsid w:val="00D83470"/>
    <w:rsid w:val="00DB2A67"/>
    <w:rsid w:val="00DC649F"/>
    <w:rsid w:val="00DD595E"/>
    <w:rsid w:val="00DD7771"/>
    <w:rsid w:val="00DE25B7"/>
    <w:rsid w:val="00DE3CAE"/>
    <w:rsid w:val="00E00418"/>
    <w:rsid w:val="00E41D36"/>
    <w:rsid w:val="00E479C2"/>
    <w:rsid w:val="00E55666"/>
    <w:rsid w:val="00E85D18"/>
    <w:rsid w:val="00EA4EF5"/>
    <w:rsid w:val="00EA5AAE"/>
    <w:rsid w:val="00EC1FA5"/>
    <w:rsid w:val="00EC5BCF"/>
    <w:rsid w:val="00ED167A"/>
    <w:rsid w:val="00EE3315"/>
    <w:rsid w:val="00EF637F"/>
    <w:rsid w:val="00F0441F"/>
    <w:rsid w:val="00F36533"/>
    <w:rsid w:val="00F406CE"/>
    <w:rsid w:val="00F416B5"/>
    <w:rsid w:val="00F5435D"/>
    <w:rsid w:val="00F60BE9"/>
    <w:rsid w:val="00F610F3"/>
    <w:rsid w:val="00F93022"/>
    <w:rsid w:val="00F95BC3"/>
    <w:rsid w:val="00FA59AB"/>
    <w:rsid w:val="00FA66E5"/>
    <w:rsid w:val="00FB0868"/>
    <w:rsid w:val="00FB40E4"/>
    <w:rsid w:val="00FB435D"/>
    <w:rsid w:val="00FD2421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63,#196dc8,#cfcfd7,#3a71ca,#4e71b6,#7d96c9,#d9d9d5,#f1f1ef"/>
    </o:shapedefaults>
    <o:shapelayout v:ext="edit">
      <o:idmap v:ext="edit" data="1"/>
    </o:shapelayout>
  </w:shapeDefaults>
  <w:decimalSymbol w:val=","/>
  <w:listSeparator w:val=";"/>
  <w14:docId w14:val="511A1A1C"/>
  <w15:docId w15:val="{A04B049D-94CC-4DC7-9A12-8D9FE9D6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2F2"/>
    <w:rPr>
      <w:rFonts w:ascii="Courier New" w:eastAsia="Times New Roman" w:hAnsi="Courier New" w:cs="Courier New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564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ID~1\AppData\Local\Temp\Rar$DIa1660.16259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6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User ID</dc:creator>
  <cp:keywords/>
  <dc:description/>
  <cp:lastModifiedBy>User ID</cp:lastModifiedBy>
  <cp:revision>1</cp:revision>
  <cp:lastPrinted>1899-12-31T17:00:00Z</cp:lastPrinted>
  <dcterms:created xsi:type="dcterms:W3CDTF">2021-04-21T05:43:00Z</dcterms:created>
  <dcterms:modified xsi:type="dcterms:W3CDTF">2021-04-21T05:49:00Z</dcterms:modified>
</cp:coreProperties>
</file>